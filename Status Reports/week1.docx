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Miles Fagan</w:t>
      </w:r>
    </w:p>
    <w:p w14:paraId="6FD26922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F0331FE" w:rsidR="00CE428E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Even Pha</w:t>
      </w:r>
      <w:r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3CCB8DC6" w14:textId="5AE5DCCC" w:rsidR="00CE428E" w:rsidRDefault="00AF6A15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Met with Instructor and </w:t>
      </w:r>
      <w:proofErr w:type="spellStart"/>
      <w:r>
        <w:rPr>
          <w:rFonts w:ascii="Helvetica" w:hAnsi="Helvetica" w:cs="Helvetica"/>
          <w:i/>
          <w:color w:val="000000"/>
        </w:rPr>
        <w:t>Sponser</w:t>
      </w:r>
      <w:proofErr w:type="spellEnd"/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 xml:space="preserve">Megan </w:t>
      </w:r>
      <w:proofErr w:type="spellStart"/>
      <w:r>
        <w:rPr>
          <w:rFonts w:ascii="Helvetica" w:hAnsi="Helvetica" w:cs="Helvetica"/>
          <w:i/>
          <w:color w:val="000000"/>
        </w:rPr>
        <w:t>Sorochin</w:t>
      </w:r>
      <w:proofErr w:type="spellEnd"/>
      <w:r>
        <w:rPr>
          <w:rFonts w:ascii="Helvetica" w:hAnsi="Helvetica" w:cs="Helvetica"/>
          <w:i/>
          <w:color w:val="000000"/>
        </w:rPr>
        <w:t>, James McGlone</w:t>
      </w:r>
    </w:p>
    <w:p w14:paraId="30317DDB" w14:textId="37FE57AD" w:rsidR="00CE428E" w:rsidRPr="00AF6A15" w:rsidRDefault="00AF6A15" w:rsidP="00AF6A15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 xml:space="preserve">Read through background </w:t>
      </w:r>
      <w:proofErr w:type="gramStart"/>
      <w:r w:rsidRPr="00AF6A15">
        <w:rPr>
          <w:rFonts w:ascii="Helvetica" w:hAnsi="Helvetica" w:cs="Helvetica"/>
          <w:i/>
          <w:color w:val="000000"/>
        </w:rPr>
        <w:t xml:space="preserve">information </w:t>
      </w:r>
      <w:r w:rsidR="008F4D0B" w:rsidRPr="00AF6A15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F4D0B" w:rsidRPr="00AF6A15"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>James McGlone</w:t>
      </w:r>
      <w:r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 xml:space="preserve">Miles Fagan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  <w:r w:rsidRPr="00AF6A15"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>Even Pham</w:t>
      </w:r>
      <w:r w:rsidR="00CE428E" w:rsidRPr="00AF6A15">
        <w:rPr>
          <w:rFonts w:ascii="Helvetica" w:hAnsi="Helvetica" w:cs="Helvetica"/>
          <w:color w:val="000000"/>
        </w:rPr>
        <w:tab/>
      </w:r>
    </w:p>
    <w:p w14:paraId="60774422" w14:textId="77777777" w:rsidR="00AF6A15" w:rsidRPr="00AF6A15" w:rsidRDefault="00AF6A15" w:rsidP="00AF6A15">
      <w:pPr>
        <w:pStyle w:val="ListParagraph"/>
        <w:tabs>
          <w:tab w:val="left" w:pos="360"/>
        </w:tabs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89A3BF4" w14:textId="242E94C4" w:rsidR="008F4D0B" w:rsidRDefault="00AF6A1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Read through background information cont.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Pr="00AF6A15">
        <w:rPr>
          <w:rFonts w:ascii="Helvetica" w:hAnsi="Helvetica" w:cs="Helvetica"/>
          <w:i/>
          <w:color w:val="000000"/>
        </w:rPr>
        <w:t>James McGlone</w:t>
      </w:r>
      <w:r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 xml:space="preserve">Miles Fagan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  <w:r w:rsidRPr="00AF6A15">
        <w:rPr>
          <w:rFonts w:ascii="Helvetica" w:hAnsi="Helvetica" w:cs="Helvetica"/>
          <w:i/>
          <w:color w:val="000000"/>
        </w:rPr>
        <w:t xml:space="preserve"> Even Pham</w:t>
      </w:r>
      <w:r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proofErr w:type="gramStart"/>
      <w:r>
        <w:rPr>
          <w:rFonts w:ascii="Helvetica" w:hAnsi="Helvetica" w:cs="Helvetica"/>
          <w:i/>
          <w:color w:val="000000"/>
        </w:rPr>
        <w:t>9/18/23</w:t>
      </w:r>
      <w:proofErr w:type="gramEnd"/>
    </w:p>
    <w:p w14:paraId="752766DF" w14:textId="77777777" w:rsidR="00AF6A15" w:rsidRPr="00AF6A15" w:rsidRDefault="00AF6A1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14:paraId="6FFAC698" w14:textId="77777777" w:rsidR="00000000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55B1BE66" w:rsidR="008F4D0B" w:rsidRPr="00110679" w:rsidRDefault="00AF6A15" w:rsidP="00AF6A15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45C3" w14:textId="77777777" w:rsidR="00C84E77" w:rsidRDefault="00C84E77" w:rsidP="00110679">
      <w:pPr>
        <w:spacing w:after="0" w:line="240" w:lineRule="auto"/>
      </w:pPr>
      <w:r>
        <w:separator/>
      </w:r>
    </w:p>
  </w:endnote>
  <w:endnote w:type="continuationSeparator" w:id="0">
    <w:p w14:paraId="056A09FD" w14:textId="77777777" w:rsidR="00C84E77" w:rsidRDefault="00C84E77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51DD5" w14:textId="77777777" w:rsidR="00C84E77" w:rsidRDefault="00C84E77" w:rsidP="00110679">
      <w:pPr>
        <w:spacing w:after="0" w:line="240" w:lineRule="auto"/>
      </w:pPr>
      <w:r>
        <w:separator/>
      </w:r>
    </w:p>
  </w:footnote>
  <w:footnote w:type="continuationSeparator" w:id="0">
    <w:p w14:paraId="3C8E279F" w14:textId="77777777" w:rsidR="00C84E77" w:rsidRDefault="00C84E77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0B4B6D93" w:rsidR="00110679" w:rsidRPr="008F4D0B" w:rsidRDefault="00BA166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9/11/23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E452C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1062DD"/>
    <w:rsid w:val="00110679"/>
    <w:rsid w:val="002A7A77"/>
    <w:rsid w:val="00671386"/>
    <w:rsid w:val="00814AEF"/>
    <w:rsid w:val="008F4D0B"/>
    <w:rsid w:val="00AD3211"/>
    <w:rsid w:val="00AF6A15"/>
    <w:rsid w:val="00BA166A"/>
    <w:rsid w:val="00C17343"/>
    <w:rsid w:val="00C82ACA"/>
    <w:rsid w:val="00C84E77"/>
    <w:rsid w:val="00CD1F18"/>
    <w:rsid w:val="00CE428E"/>
    <w:rsid w:val="00D34A68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(2).dotx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Even Pham</cp:lastModifiedBy>
  <cp:revision>2</cp:revision>
  <dcterms:created xsi:type="dcterms:W3CDTF">2023-09-21T15:53:00Z</dcterms:created>
  <dcterms:modified xsi:type="dcterms:W3CDTF">2023-09-21T15:53:00Z</dcterms:modified>
</cp:coreProperties>
</file>