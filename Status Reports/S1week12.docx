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F1CF473" w14:textId="520C87DF" w:rsidR="00C85E2A" w:rsidRPr="0094741A" w:rsidRDefault="00F57138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>Thanksgiving break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B3F67F5" w14:textId="416CA67C" w:rsidR="0094741A" w:rsidRPr="00C85E2A" w:rsidRDefault="00F57138" w:rsidP="00947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F57138">
        <w:rPr>
          <w:rFonts w:ascii="Helvetica" w:hAnsi="Helvetica" w:cs="Helvetica"/>
          <w:i/>
          <w:color w:val="000000"/>
        </w:rPr>
        <w:t>Prototype 12/11/23</w:t>
      </w:r>
    </w:p>
    <w:p w14:paraId="752766DF" w14:textId="71BD874B" w:rsidR="00AF6A15" w:rsidRPr="00C85E2A" w:rsidRDefault="00F57138" w:rsidP="00C85E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 report 12/11/23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D1F48" w14:textId="77777777" w:rsidR="00A05514" w:rsidRDefault="00A05514" w:rsidP="00110679">
      <w:pPr>
        <w:spacing w:after="0" w:line="240" w:lineRule="auto"/>
      </w:pPr>
      <w:r>
        <w:separator/>
      </w:r>
    </w:p>
  </w:endnote>
  <w:endnote w:type="continuationSeparator" w:id="0">
    <w:p w14:paraId="7F126FE9" w14:textId="77777777" w:rsidR="00A05514" w:rsidRDefault="00A0551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7BF5" w14:textId="77777777" w:rsidR="00A05514" w:rsidRDefault="00A05514" w:rsidP="00110679">
      <w:pPr>
        <w:spacing w:after="0" w:line="240" w:lineRule="auto"/>
      </w:pPr>
      <w:r>
        <w:separator/>
      </w:r>
    </w:p>
  </w:footnote>
  <w:footnote w:type="continuationSeparator" w:id="0">
    <w:p w14:paraId="40AC504C" w14:textId="77777777" w:rsidR="00A05514" w:rsidRDefault="00A0551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59C44FEB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89258A">
      <w:rPr>
        <w:i/>
        <w:sz w:val="24"/>
        <w:szCs w:val="24"/>
      </w:rPr>
      <w:t>1</w:t>
    </w:r>
    <w:r w:rsidR="00BA166A">
      <w:rPr>
        <w:i/>
        <w:sz w:val="24"/>
        <w:szCs w:val="24"/>
      </w:rPr>
      <w:t>/</w:t>
    </w:r>
    <w:r w:rsidR="0089258A">
      <w:rPr>
        <w:i/>
        <w:sz w:val="24"/>
        <w:szCs w:val="24"/>
      </w:rPr>
      <w:t>20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5968E4"/>
    <w:rsid w:val="00671386"/>
    <w:rsid w:val="00814AEF"/>
    <w:rsid w:val="0089258A"/>
    <w:rsid w:val="008F4D0B"/>
    <w:rsid w:val="0094741A"/>
    <w:rsid w:val="00A04B7F"/>
    <w:rsid w:val="00A05514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5</cp:revision>
  <dcterms:created xsi:type="dcterms:W3CDTF">2023-10-10T20:28:00Z</dcterms:created>
  <dcterms:modified xsi:type="dcterms:W3CDTF">2023-12-06T23:46:00Z</dcterms:modified>
</cp:coreProperties>
</file>