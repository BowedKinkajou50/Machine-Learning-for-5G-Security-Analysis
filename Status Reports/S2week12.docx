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8EB82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31CBBDCA" w14:textId="77777777" w:rsidR="00AF6A15" w:rsidRPr="00AF6A15" w:rsidRDefault="00AF6A15" w:rsidP="00AF6A15">
      <w:pPr>
        <w:pStyle w:val="NormalWeb"/>
        <w:tabs>
          <w:tab w:val="left" w:pos="360"/>
        </w:tabs>
        <w:spacing w:after="0"/>
        <w:ind w:firstLine="270"/>
        <w:rPr>
          <w:rFonts w:ascii="Helvetica" w:hAnsi="Helvetica" w:cs="Helvetica"/>
          <w:i/>
          <w:color w:val="000000"/>
        </w:rPr>
      </w:pPr>
      <w:r w:rsidRPr="00AF6A15">
        <w:rPr>
          <w:rFonts w:ascii="Helvetica" w:hAnsi="Helvetica" w:cs="Helvetica"/>
          <w:i/>
          <w:color w:val="000000"/>
        </w:rPr>
        <w:t>James McGlone</w:t>
      </w:r>
    </w:p>
    <w:p w14:paraId="631FAF50" w14:textId="26D7909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Miles Fagan</w:t>
      </w:r>
    </w:p>
    <w:p w14:paraId="6FD26922" w14:textId="6E0ABDD7" w:rsidR="00AF6A15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 xml:space="preserve">Megan </w:t>
      </w:r>
      <w:proofErr w:type="spellStart"/>
      <w:r w:rsidR="00AF6A15" w:rsidRPr="00AF6A15">
        <w:rPr>
          <w:rFonts w:ascii="Helvetica" w:hAnsi="Helvetica" w:cs="Helvetica"/>
          <w:i/>
          <w:color w:val="000000"/>
        </w:rPr>
        <w:t>Sorochin</w:t>
      </w:r>
      <w:proofErr w:type="spellEnd"/>
    </w:p>
    <w:p w14:paraId="1B1A9847" w14:textId="3677E6FB" w:rsidR="00CE428E" w:rsidRPr="00AF6A15" w:rsidRDefault="00D34EE9" w:rsidP="00AF6A15">
      <w:pPr>
        <w:pStyle w:val="NormalWeb"/>
        <w:tabs>
          <w:tab w:val="left" w:pos="360"/>
        </w:tabs>
        <w:spacing w:after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   </w:t>
      </w:r>
      <w:r w:rsidR="00AF6A15" w:rsidRPr="00AF6A15">
        <w:rPr>
          <w:rFonts w:ascii="Helvetica" w:hAnsi="Helvetica" w:cs="Helvetica"/>
          <w:i/>
          <w:color w:val="000000"/>
        </w:rPr>
        <w:t>Even Pha</w:t>
      </w:r>
      <w:r w:rsidR="00AF6A15">
        <w:rPr>
          <w:rFonts w:ascii="Helvetica" w:hAnsi="Helvetica" w:cs="Helvetica"/>
          <w:i/>
          <w:color w:val="000000"/>
        </w:rPr>
        <w:t>m</w:t>
      </w:r>
    </w:p>
    <w:p w14:paraId="6650975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</w:t>
      </w:r>
      <w:proofErr w:type="gramStart"/>
      <w:r>
        <w:rPr>
          <w:rFonts w:ascii="Helvetica" w:hAnsi="Helvetica" w:cs="Helvetica"/>
          <w:color w:val="000000"/>
        </w:rPr>
        <w:t>contributed</w:t>
      </w:r>
      <w:proofErr w:type="gramEnd"/>
    </w:p>
    <w:p w14:paraId="45F1D819" w14:textId="10ABDC30" w:rsidR="0012384F" w:rsidRDefault="00971EE9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 w:rsidRPr="003942E9">
        <w:rPr>
          <w:rFonts w:ascii="Helvetica" w:hAnsi="Helvetica" w:cs="Helvetica"/>
          <w:i/>
          <w:color w:val="000000"/>
          <w:sz w:val="24"/>
          <w:szCs w:val="24"/>
        </w:rPr>
        <w:t xml:space="preserve">Met with each other to </w:t>
      </w:r>
      <w:r w:rsidR="00924736" w:rsidRPr="003942E9">
        <w:rPr>
          <w:rFonts w:ascii="Helvetica" w:hAnsi="Helvetica" w:cs="Helvetica"/>
          <w:i/>
          <w:color w:val="000000"/>
          <w:sz w:val="24"/>
          <w:szCs w:val="24"/>
        </w:rPr>
        <w:t>continue testing</w:t>
      </w:r>
      <w:r w:rsidR="000C4A97" w:rsidRPr="003942E9">
        <w:rPr>
          <w:rFonts w:ascii="Helvetica" w:hAnsi="Helvetica" w:cs="Helvetica"/>
          <w:i/>
          <w:color w:val="000000"/>
          <w:sz w:val="24"/>
          <w:szCs w:val="24"/>
        </w:rPr>
        <w:t xml:space="preserve"> the algorithms</w:t>
      </w:r>
      <w:r w:rsidRPr="003942E9">
        <w:rPr>
          <w:rFonts w:ascii="Helvetica" w:hAnsi="Helvetica" w:cs="Helvetica"/>
          <w:i/>
          <w:color w:val="000000"/>
          <w:sz w:val="24"/>
          <w:szCs w:val="24"/>
        </w:rPr>
        <w:t>- James, Even, Megan, Miles</w:t>
      </w:r>
    </w:p>
    <w:p w14:paraId="0249EAED" w14:textId="1FB4E7CD" w:rsidR="003942E9" w:rsidRPr="003942E9" w:rsidRDefault="003942E9" w:rsidP="003942E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  <w:sz w:val="24"/>
          <w:szCs w:val="24"/>
        </w:rPr>
      </w:pPr>
      <w:r>
        <w:rPr>
          <w:rFonts w:ascii="Helvetica" w:hAnsi="Helvetica" w:cs="Helvetica"/>
          <w:i/>
          <w:color w:val="000000"/>
          <w:sz w:val="24"/>
          <w:szCs w:val="24"/>
        </w:rPr>
        <w:t xml:space="preserve">Worked on final paper- </w:t>
      </w:r>
      <w:proofErr w:type="gramStart"/>
      <w:r>
        <w:rPr>
          <w:rFonts w:ascii="Helvetica" w:hAnsi="Helvetica" w:cs="Helvetica"/>
          <w:i/>
          <w:color w:val="000000"/>
          <w:sz w:val="24"/>
          <w:szCs w:val="24"/>
        </w:rPr>
        <w:t>Megan</w:t>
      </w:r>
      <w:proofErr w:type="gramEnd"/>
    </w:p>
    <w:p w14:paraId="75B60688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05B1419" w14:textId="10AE303C" w:rsidR="003E6E85" w:rsidRDefault="0081731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Testing to be completed </w:t>
      </w:r>
      <w:r w:rsidR="00924736">
        <w:rPr>
          <w:rFonts w:ascii="Helvetica" w:hAnsi="Helvetica" w:cs="Helvetica"/>
          <w:i/>
          <w:color w:val="000000"/>
        </w:rPr>
        <w:t>mid-April</w:t>
      </w:r>
    </w:p>
    <w:p w14:paraId="38E63485" w14:textId="7F2495E4" w:rsidR="003942E9" w:rsidRPr="00971EE9" w:rsidRDefault="003942E9" w:rsidP="00971EE9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Final paper to be completed end of April</w:t>
      </w:r>
    </w:p>
    <w:p w14:paraId="6FFAC698" w14:textId="77777777" w:rsidR="00A04B7F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0CDE127" w14:textId="4A8E63C6" w:rsidR="008F4D0B" w:rsidRPr="00110679" w:rsidRDefault="003942E9" w:rsidP="00817319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This week’s meeting was canceled due to the sponsor hav</w:t>
      </w:r>
      <w:r w:rsidR="0059001E">
        <w:rPr>
          <w:rFonts w:ascii="Helvetica" w:hAnsi="Helvetica" w:cs="Helvetica"/>
          <w:i/>
          <w:color w:val="000000"/>
        </w:rPr>
        <w:t>ing</w:t>
      </w:r>
      <w:r>
        <w:rPr>
          <w:rFonts w:ascii="Helvetica" w:hAnsi="Helvetica" w:cs="Helvetica"/>
          <w:i/>
          <w:color w:val="000000"/>
        </w:rPr>
        <w:t xml:space="preserve"> a schedule conflict</w:t>
      </w:r>
    </w:p>
    <w:sectPr w:rsidR="008F4D0B" w:rsidRPr="00110679" w:rsidSect="00B22DC7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96445" w14:textId="77777777" w:rsidR="00B22DC7" w:rsidRDefault="00B22DC7" w:rsidP="00110679">
      <w:pPr>
        <w:spacing w:after="0" w:line="240" w:lineRule="auto"/>
      </w:pPr>
      <w:r>
        <w:separator/>
      </w:r>
    </w:p>
  </w:endnote>
  <w:endnote w:type="continuationSeparator" w:id="0">
    <w:p w14:paraId="363CC95E" w14:textId="77777777" w:rsidR="00B22DC7" w:rsidRDefault="00B22DC7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D4311" w14:textId="77777777" w:rsidR="00B22DC7" w:rsidRDefault="00B22DC7" w:rsidP="00110679">
      <w:pPr>
        <w:spacing w:after="0" w:line="240" w:lineRule="auto"/>
      </w:pPr>
      <w:r>
        <w:separator/>
      </w:r>
    </w:p>
  </w:footnote>
  <w:footnote w:type="continuationSeparator" w:id="0">
    <w:p w14:paraId="5F33DC41" w14:textId="77777777" w:rsidR="00B22DC7" w:rsidRDefault="00B22DC7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F88D" w14:textId="7DB2E5F3" w:rsidR="00110679" w:rsidRDefault="00BA166A" w:rsidP="00110679">
    <w:pPr>
      <w:pStyle w:val="Header"/>
      <w:jc w:val="center"/>
      <w:rPr>
        <w:b/>
        <w:sz w:val="32"/>
        <w:szCs w:val="32"/>
      </w:rPr>
    </w:pPr>
    <w:r w:rsidRPr="00BA166A">
      <w:rPr>
        <w:b/>
        <w:sz w:val="32"/>
        <w:szCs w:val="32"/>
      </w:rPr>
      <w:t>CS-24-327</w:t>
    </w:r>
    <w:r>
      <w:rPr>
        <w:b/>
        <w:sz w:val="32"/>
        <w:szCs w:val="32"/>
      </w:rPr>
      <w:t>-</w:t>
    </w:r>
    <w:r w:rsidRPr="00BA166A">
      <w:rPr>
        <w:b/>
        <w:sz w:val="32"/>
        <w:szCs w:val="32"/>
      </w:rPr>
      <w:t>Machine-Learning-for-5G-Security-Analysis</w:t>
    </w:r>
  </w:p>
  <w:p w14:paraId="73B21ADA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2BD110A" w14:textId="2CC52598" w:rsidR="00110679" w:rsidRPr="008F4D0B" w:rsidRDefault="000C4A97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4</w:t>
    </w:r>
    <w:r w:rsidR="00BA166A">
      <w:rPr>
        <w:i/>
        <w:sz w:val="24"/>
        <w:szCs w:val="24"/>
      </w:rPr>
      <w:t>/</w:t>
    </w:r>
    <w:r w:rsidR="003942E9">
      <w:rPr>
        <w:i/>
        <w:sz w:val="24"/>
        <w:szCs w:val="24"/>
      </w:rPr>
      <w:t>8</w:t>
    </w:r>
    <w:r w:rsidR="00BA166A">
      <w:rPr>
        <w:i/>
        <w:sz w:val="24"/>
        <w:szCs w:val="24"/>
      </w:rPr>
      <w:t>/2</w:t>
    </w:r>
    <w:r w:rsidR="003E6E85">
      <w:rPr>
        <w:i/>
        <w:sz w:val="24"/>
        <w:szCs w:val="24"/>
      </w:rPr>
      <w:t>4</w:t>
    </w:r>
  </w:p>
  <w:p w14:paraId="7A435936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D492CE" wp14:editId="1010D33D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541B5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B72"/>
    <w:multiLevelType w:val="hybridMultilevel"/>
    <w:tmpl w:val="3AB21E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810F69"/>
    <w:multiLevelType w:val="hybridMultilevel"/>
    <w:tmpl w:val="A35ED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467378">
    <w:abstractNumId w:val="3"/>
  </w:num>
  <w:num w:numId="2" w16cid:durableId="1779913261">
    <w:abstractNumId w:val="2"/>
  </w:num>
  <w:num w:numId="3" w16cid:durableId="1434936847">
    <w:abstractNumId w:val="1"/>
  </w:num>
  <w:num w:numId="4" w16cid:durableId="13596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6A"/>
    <w:rsid w:val="0003686D"/>
    <w:rsid w:val="00037C4F"/>
    <w:rsid w:val="00092934"/>
    <w:rsid w:val="000C0986"/>
    <w:rsid w:val="000C4A97"/>
    <w:rsid w:val="000D3E6D"/>
    <w:rsid w:val="001062DD"/>
    <w:rsid w:val="00110679"/>
    <w:rsid w:val="0012384F"/>
    <w:rsid w:val="002026B0"/>
    <w:rsid w:val="00296577"/>
    <w:rsid w:val="002A7A77"/>
    <w:rsid w:val="003942E9"/>
    <w:rsid w:val="00397C5B"/>
    <w:rsid w:val="003D380E"/>
    <w:rsid w:val="003E6E85"/>
    <w:rsid w:val="00410A4C"/>
    <w:rsid w:val="00417918"/>
    <w:rsid w:val="00433E5F"/>
    <w:rsid w:val="00455472"/>
    <w:rsid w:val="0059001E"/>
    <w:rsid w:val="005968E4"/>
    <w:rsid w:val="00671386"/>
    <w:rsid w:val="006976E5"/>
    <w:rsid w:val="006A5E51"/>
    <w:rsid w:val="00737305"/>
    <w:rsid w:val="00814AEF"/>
    <w:rsid w:val="00817319"/>
    <w:rsid w:val="00845F63"/>
    <w:rsid w:val="00873A7C"/>
    <w:rsid w:val="008F4D0B"/>
    <w:rsid w:val="00924736"/>
    <w:rsid w:val="0094741A"/>
    <w:rsid w:val="0095444D"/>
    <w:rsid w:val="00971EE9"/>
    <w:rsid w:val="009B49B0"/>
    <w:rsid w:val="00A04B7F"/>
    <w:rsid w:val="00AD1A16"/>
    <w:rsid w:val="00AD3211"/>
    <w:rsid w:val="00AF6A15"/>
    <w:rsid w:val="00B22DC7"/>
    <w:rsid w:val="00B80B05"/>
    <w:rsid w:val="00BA166A"/>
    <w:rsid w:val="00C17343"/>
    <w:rsid w:val="00C82ACA"/>
    <w:rsid w:val="00C85E2A"/>
    <w:rsid w:val="00CB278C"/>
    <w:rsid w:val="00CD1F18"/>
    <w:rsid w:val="00CD73F6"/>
    <w:rsid w:val="00CE428E"/>
    <w:rsid w:val="00D34A68"/>
    <w:rsid w:val="00D34EE9"/>
    <w:rsid w:val="00D9332C"/>
    <w:rsid w:val="00DF2DAD"/>
    <w:rsid w:val="00E53BF9"/>
    <w:rsid w:val="00EA2D73"/>
    <w:rsid w:val="00EB3246"/>
    <w:rsid w:val="00EB40BB"/>
    <w:rsid w:val="00F15F74"/>
    <w:rsid w:val="00F757E1"/>
    <w:rsid w:val="00FB2E80"/>
    <w:rsid w:val="00FD2841"/>
    <w:rsid w:val="00FD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3898B"/>
  <w15:chartTrackingRefBased/>
  <w15:docId w15:val="{F79CA638-70A1-425D-9F7F-1744E367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np\Downloads\Status%20Reports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C:\Users\evenp\Downloads\Status Reports (2).dotx</Template>
  <TotalTime>31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Pham</dc:creator>
  <cp:keywords/>
  <dc:description/>
  <cp:lastModifiedBy>James McGlone</cp:lastModifiedBy>
  <cp:revision>18</cp:revision>
  <dcterms:created xsi:type="dcterms:W3CDTF">2023-10-10T20:28:00Z</dcterms:created>
  <dcterms:modified xsi:type="dcterms:W3CDTF">2024-04-25T02:50:00Z</dcterms:modified>
</cp:coreProperties>
</file>