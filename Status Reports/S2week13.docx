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45F1D819" w14:textId="10ABDC30" w:rsidR="0012384F" w:rsidRDefault="00971EE9" w:rsidP="003942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3942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924736" w:rsidRPr="003942E9">
        <w:rPr>
          <w:rFonts w:ascii="Helvetica" w:hAnsi="Helvetica" w:cs="Helvetica"/>
          <w:i/>
          <w:color w:val="000000"/>
          <w:sz w:val="24"/>
          <w:szCs w:val="24"/>
        </w:rPr>
        <w:t>continue testing</w:t>
      </w:r>
      <w:r w:rsidR="000C4A97" w:rsidRPr="003942E9">
        <w:rPr>
          <w:rFonts w:ascii="Helvetica" w:hAnsi="Helvetica" w:cs="Helvetica"/>
          <w:i/>
          <w:color w:val="000000"/>
          <w:sz w:val="24"/>
          <w:szCs w:val="24"/>
        </w:rPr>
        <w:t xml:space="preserve"> the algorithms</w:t>
      </w:r>
      <w:r w:rsidRPr="003942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0249EAED" w14:textId="1FB4E7CD" w:rsidR="003942E9" w:rsidRPr="003942E9" w:rsidRDefault="003942E9" w:rsidP="003942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 xml:space="preserve">Worked on final paper- </w:t>
      </w:r>
      <w:proofErr w:type="gramStart"/>
      <w:r>
        <w:rPr>
          <w:rFonts w:ascii="Helvetica" w:hAnsi="Helvetica" w:cs="Helvetica"/>
          <w:i/>
          <w:color w:val="000000"/>
          <w:sz w:val="24"/>
          <w:szCs w:val="24"/>
        </w:rPr>
        <w:t>Megan</w:t>
      </w:r>
      <w:proofErr w:type="gramEnd"/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05B1419" w14:textId="10AE303C" w:rsidR="003E6E85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</w:t>
      </w:r>
      <w:proofErr w:type="gramStart"/>
      <w:r w:rsidR="00924736">
        <w:rPr>
          <w:rFonts w:ascii="Helvetica" w:hAnsi="Helvetica" w:cs="Helvetica"/>
          <w:i/>
          <w:color w:val="000000"/>
        </w:rPr>
        <w:t>April</w:t>
      </w:r>
      <w:proofErr w:type="gramEnd"/>
    </w:p>
    <w:p w14:paraId="38E63485" w14:textId="7F2495E4" w:rsidR="003942E9" w:rsidRPr="00971EE9" w:rsidRDefault="003942E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Final paper to be completed end of </w:t>
      </w:r>
      <w:proofErr w:type="gramStart"/>
      <w:r>
        <w:rPr>
          <w:rFonts w:ascii="Helvetica" w:hAnsi="Helvetica" w:cs="Helvetica"/>
          <w:i/>
          <w:color w:val="000000"/>
        </w:rPr>
        <w:t>April</w:t>
      </w:r>
      <w:proofErr w:type="gramEnd"/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21BF111" w:rsidR="008F4D0B" w:rsidRPr="00110679" w:rsidRDefault="003942E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This week’s meeting was canceled due to the sponsor </w:t>
      </w:r>
      <w:r w:rsidR="00350B95">
        <w:rPr>
          <w:rFonts w:ascii="Helvetica" w:hAnsi="Helvetica" w:cs="Helvetica"/>
          <w:i/>
          <w:color w:val="000000"/>
        </w:rPr>
        <w:t>having</w:t>
      </w:r>
      <w:r>
        <w:rPr>
          <w:rFonts w:ascii="Helvetica" w:hAnsi="Helvetica" w:cs="Helvetica"/>
          <w:i/>
          <w:color w:val="000000"/>
        </w:rPr>
        <w:t xml:space="preserve"> a schedule </w:t>
      </w:r>
      <w:proofErr w:type="gramStart"/>
      <w:r>
        <w:rPr>
          <w:rFonts w:ascii="Helvetica" w:hAnsi="Helvetica" w:cs="Helvetica"/>
          <w:i/>
          <w:color w:val="000000"/>
        </w:rPr>
        <w:t>conflict</w:t>
      </w:r>
      <w:proofErr w:type="gramEnd"/>
    </w:p>
    <w:sectPr w:rsidR="008F4D0B" w:rsidRPr="00110679" w:rsidSect="003F71D0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1221" w14:textId="77777777" w:rsidR="003F71D0" w:rsidRDefault="003F71D0" w:rsidP="00110679">
      <w:pPr>
        <w:spacing w:after="0" w:line="240" w:lineRule="auto"/>
      </w:pPr>
      <w:r>
        <w:separator/>
      </w:r>
    </w:p>
  </w:endnote>
  <w:endnote w:type="continuationSeparator" w:id="0">
    <w:p w14:paraId="35D94E4E" w14:textId="77777777" w:rsidR="003F71D0" w:rsidRDefault="003F71D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FBA3" w14:textId="77777777" w:rsidR="003F71D0" w:rsidRDefault="003F71D0" w:rsidP="00110679">
      <w:pPr>
        <w:spacing w:after="0" w:line="240" w:lineRule="auto"/>
      </w:pPr>
      <w:r>
        <w:separator/>
      </w:r>
    </w:p>
  </w:footnote>
  <w:footnote w:type="continuationSeparator" w:id="0">
    <w:p w14:paraId="4A9F621B" w14:textId="77777777" w:rsidR="003F71D0" w:rsidRDefault="003F71D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11FE323" w:rsidR="00110679" w:rsidRPr="008F4D0B" w:rsidRDefault="000C4A9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BA166A">
      <w:rPr>
        <w:i/>
        <w:sz w:val="24"/>
        <w:szCs w:val="24"/>
      </w:rPr>
      <w:t>/</w:t>
    </w:r>
    <w:r w:rsidR="00350B95">
      <w:rPr>
        <w:i/>
        <w:sz w:val="24"/>
        <w:szCs w:val="24"/>
      </w:rPr>
      <w:t>15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92934"/>
    <w:rsid w:val="000C0986"/>
    <w:rsid w:val="000C4A97"/>
    <w:rsid w:val="000D3E6D"/>
    <w:rsid w:val="001062DD"/>
    <w:rsid w:val="00110679"/>
    <w:rsid w:val="0012384F"/>
    <w:rsid w:val="002026B0"/>
    <w:rsid w:val="00296577"/>
    <w:rsid w:val="002A7A77"/>
    <w:rsid w:val="003156E9"/>
    <w:rsid w:val="00350B95"/>
    <w:rsid w:val="003942E9"/>
    <w:rsid w:val="00397C5B"/>
    <w:rsid w:val="003D380E"/>
    <w:rsid w:val="003E6E85"/>
    <w:rsid w:val="003F71D0"/>
    <w:rsid w:val="00410A4C"/>
    <w:rsid w:val="00417918"/>
    <w:rsid w:val="00433E5F"/>
    <w:rsid w:val="00455472"/>
    <w:rsid w:val="005968E4"/>
    <w:rsid w:val="00671386"/>
    <w:rsid w:val="006A5E51"/>
    <w:rsid w:val="00737305"/>
    <w:rsid w:val="00814AEF"/>
    <w:rsid w:val="00817319"/>
    <w:rsid w:val="00873A7C"/>
    <w:rsid w:val="008F4D0B"/>
    <w:rsid w:val="00924736"/>
    <w:rsid w:val="0094741A"/>
    <w:rsid w:val="0095444D"/>
    <w:rsid w:val="00971EE9"/>
    <w:rsid w:val="009B49B0"/>
    <w:rsid w:val="00A04B7F"/>
    <w:rsid w:val="00AD1A16"/>
    <w:rsid w:val="00AD3211"/>
    <w:rsid w:val="00AF6A15"/>
    <w:rsid w:val="00B80B05"/>
    <w:rsid w:val="00BA166A"/>
    <w:rsid w:val="00C17343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DF2DAD"/>
    <w:rsid w:val="00E53BF9"/>
    <w:rsid w:val="00EB3246"/>
    <w:rsid w:val="00EB40BB"/>
    <w:rsid w:val="00F15F74"/>
    <w:rsid w:val="00F757E1"/>
    <w:rsid w:val="00FB2E80"/>
    <w:rsid w:val="00FD2841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32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17</cp:revision>
  <dcterms:created xsi:type="dcterms:W3CDTF">2023-10-10T20:28:00Z</dcterms:created>
  <dcterms:modified xsi:type="dcterms:W3CDTF">2024-04-25T02:50:00Z</dcterms:modified>
</cp:coreProperties>
</file>