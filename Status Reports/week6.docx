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216A3608" w:rsidR="00AF6A15" w:rsidRPr="0094741A" w:rsidRDefault="00D34EE9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>Worked on Project Propo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sal- James, Even, Megan, Miles</w:t>
      </w:r>
    </w:p>
    <w:p w14:paraId="7F1CF473" w14:textId="41762D73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>Met with each other to go over project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 and big rocks-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77777777" w:rsidR="0094741A" w:rsidRPr="00C85E2A" w:rsidRDefault="0094741A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Project Proposal 10/13/23</w:t>
      </w:r>
    </w:p>
    <w:p w14:paraId="752766DF" w14:textId="5E6C60C5" w:rsidR="00AF6A15" w:rsidRPr="00C85E2A" w:rsidRDefault="0094741A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List of big rocks 10/16/23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663F" w14:textId="77777777" w:rsidR="005968E4" w:rsidRDefault="005968E4" w:rsidP="00110679">
      <w:pPr>
        <w:spacing w:after="0" w:line="240" w:lineRule="auto"/>
      </w:pPr>
      <w:r>
        <w:separator/>
      </w:r>
    </w:p>
  </w:endnote>
  <w:endnote w:type="continuationSeparator" w:id="0">
    <w:p w14:paraId="4642CA8A" w14:textId="77777777" w:rsidR="005968E4" w:rsidRDefault="005968E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0B60" w14:textId="77777777" w:rsidR="005968E4" w:rsidRDefault="005968E4" w:rsidP="00110679">
      <w:pPr>
        <w:spacing w:after="0" w:line="240" w:lineRule="auto"/>
      </w:pPr>
      <w:r>
        <w:separator/>
      </w:r>
    </w:p>
  </w:footnote>
  <w:footnote w:type="continuationSeparator" w:id="0">
    <w:p w14:paraId="63627C69" w14:textId="77777777" w:rsidR="005968E4" w:rsidRDefault="005968E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7F7E3349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BA166A">
      <w:rPr>
        <w:i/>
        <w:sz w:val="24"/>
        <w:szCs w:val="24"/>
      </w:rPr>
      <w:t>/</w:t>
    </w:r>
    <w:r>
      <w:rPr>
        <w:i/>
        <w:sz w:val="24"/>
        <w:szCs w:val="24"/>
      </w:rPr>
      <w:t>9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5968E4"/>
    <w:rsid w:val="00671386"/>
    <w:rsid w:val="00814AEF"/>
    <w:rsid w:val="008F4D0B"/>
    <w:rsid w:val="0094741A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3</cp:revision>
  <dcterms:created xsi:type="dcterms:W3CDTF">2023-10-10T20:28:00Z</dcterms:created>
  <dcterms:modified xsi:type="dcterms:W3CDTF">2023-10-10T20:37:00Z</dcterms:modified>
</cp:coreProperties>
</file>