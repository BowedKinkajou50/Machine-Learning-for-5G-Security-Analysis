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8EB82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31CBBDCA" w14:textId="77777777" w:rsidR="00AF6A15" w:rsidRPr="00AF6A15" w:rsidRDefault="00AF6A15" w:rsidP="00AF6A15">
      <w:pPr>
        <w:pStyle w:val="NormalWeb"/>
        <w:tabs>
          <w:tab w:val="left" w:pos="360"/>
        </w:tabs>
        <w:spacing w:after="0"/>
        <w:ind w:firstLine="270"/>
        <w:rPr>
          <w:rFonts w:ascii="Helvetica" w:hAnsi="Helvetica" w:cs="Helvetica"/>
          <w:i/>
          <w:color w:val="000000"/>
        </w:rPr>
      </w:pPr>
      <w:r w:rsidRPr="00AF6A15">
        <w:rPr>
          <w:rFonts w:ascii="Helvetica" w:hAnsi="Helvetica" w:cs="Helvetica"/>
          <w:i/>
          <w:color w:val="000000"/>
        </w:rPr>
        <w:t>James McGlone</w:t>
      </w:r>
    </w:p>
    <w:p w14:paraId="631FAF50" w14:textId="26D79097" w:rsidR="00AF6A15" w:rsidRPr="00AF6A15" w:rsidRDefault="00D34EE9" w:rsidP="00AF6A15">
      <w:pPr>
        <w:pStyle w:val="NormalWeb"/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    </w:t>
      </w:r>
      <w:r w:rsidR="00AF6A15" w:rsidRPr="00AF6A15">
        <w:rPr>
          <w:rFonts w:ascii="Helvetica" w:hAnsi="Helvetica" w:cs="Helvetica"/>
          <w:i/>
          <w:color w:val="000000"/>
        </w:rPr>
        <w:t>Miles Fagan</w:t>
      </w:r>
    </w:p>
    <w:p w14:paraId="6FD26922" w14:textId="6E0ABDD7" w:rsidR="00AF6A15" w:rsidRPr="00AF6A15" w:rsidRDefault="00D34EE9" w:rsidP="00AF6A15">
      <w:pPr>
        <w:pStyle w:val="NormalWeb"/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    </w:t>
      </w:r>
      <w:r w:rsidR="00AF6A15" w:rsidRPr="00AF6A15">
        <w:rPr>
          <w:rFonts w:ascii="Helvetica" w:hAnsi="Helvetica" w:cs="Helvetica"/>
          <w:i/>
          <w:color w:val="000000"/>
        </w:rPr>
        <w:t xml:space="preserve">Megan </w:t>
      </w:r>
      <w:proofErr w:type="spellStart"/>
      <w:r w:rsidR="00AF6A15" w:rsidRPr="00AF6A15">
        <w:rPr>
          <w:rFonts w:ascii="Helvetica" w:hAnsi="Helvetica" w:cs="Helvetica"/>
          <w:i/>
          <w:color w:val="000000"/>
        </w:rPr>
        <w:t>Sorochin</w:t>
      </w:r>
      <w:proofErr w:type="spellEnd"/>
    </w:p>
    <w:p w14:paraId="1B1A9847" w14:textId="3677E6FB" w:rsidR="00CE428E" w:rsidRPr="00AF6A15" w:rsidRDefault="00D34EE9" w:rsidP="00AF6A15">
      <w:pPr>
        <w:pStyle w:val="NormalWeb"/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    </w:t>
      </w:r>
      <w:r w:rsidR="00AF6A15" w:rsidRPr="00AF6A15">
        <w:rPr>
          <w:rFonts w:ascii="Helvetica" w:hAnsi="Helvetica" w:cs="Helvetica"/>
          <w:i/>
          <w:color w:val="000000"/>
        </w:rPr>
        <w:t>Even Pha</w:t>
      </w:r>
      <w:r w:rsidR="00AF6A15">
        <w:rPr>
          <w:rFonts w:ascii="Helvetica" w:hAnsi="Helvetica" w:cs="Helvetica"/>
          <w:i/>
          <w:color w:val="000000"/>
        </w:rPr>
        <w:t>m</w:t>
      </w:r>
    </w:p>
    <w:p w14:paraId="6650975C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</w:t>
      </w:r>
      <w:proofErr w:type="gramStart"/>
      <w:r>
        <w:rPr>
          <w:rFonts w:ascii="Helvetica" w:hAnsi="Helvetica" w:cs="Helvetica"/>
          <w:color w:val="000000"/>
        </w:rPr>
        <w:t>contributed</w:t>
      </w:r>
      <w:proofErr w:type="gramEnd"/>
    </w:p>
    <w:p w14:paraId="60774422" w14:textId="02CA7BBB" w:rsidR="00AF6A15" w:rsidRPr="0094741A" w:rsidRDefault="001F4960" w:rsidP="00C85E2A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  <w:sz w:val="24"/>
          <w:szCs w:val="24"/>
        </w:rPr>
      </w:pPr>
      <w:r>
        <w:rPr>
          <w:rFonts w:ascii="Helvetica" w:hAnsi="Helvetica" w:cs="Helvetica"/>
          <w:i/>
          <w:color w:val="000000"/>
          <w:sz w:val="24"/>
          <w:szCs w:val="24"/>
        </w:rPr>
        <w:t>Met with Sponsor</w:t>
      </w:r>
      <w:r w:rsidR="0094741A" w:rsidRPr="0094741A">
        <w:rPr>
          <w:rFonts w:ascii="Helvetica" w:hAnsi="Helvetica" w:cs="Helvetica"/>
          <w:i/>
          <w:color w:val="000000"/>
          <w:sz w:val="24"/>
          <w:szCs w:val="24"/>
        </w:rPr>
        <w:t>- Megan, Miles</w:t>
      </w:r>
    </w:p>
    <w:p w14:paraId="7F1CF473" w14:textId="359783F0" w:rsidR="00C85E2A" w:rsidRPr="0094741A" w:rsidRDefault="00C85E2A" w:rsidP="00C85E2A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  <w:sz w:val="24"/>
          <w:szCs w:val="24"/>
        </w:rPr>
      </w:pPr>
      <w:r w:rsidRPr="0094741A">
        <w:rPr>
          <w:rFonts w:ascii="Helvetica" w:hAnsi="Helvetica" w:cs="Helvetica"/>
          <w:i/>
          <w:color w:val="000000"/>
          <w:sz w:val="24"/>
          <w:szCs w:val="24"/>
        </w:rPr>
        <w:t xml:space="preserve">Met with each other to go over </w:t>
      </w:r>
      <w:r w:rsidR="001F4960">
        <w:rPr>
          <w:rFonts w:ascii="Helvetica" w:hAnsi="Helvetica" w:cs="Helvetica"/>
          <w:i/>
          <w:color w:val="000000"/>
          <w:sz w:val="24"/>
          <w:szCs w:val="24"/>
        </w:rPr>
        <w:t>meeting notes</w:t>
      </w:r>
      <w:r w:rsidR="0094741A" w:rsidRPr="0094741A">
        <w:rPr>
          <w:rFonts w:ascii="Helvetica" w:hAnsi="Helvetica" w:cs="Helvetica"/>
          <w:i/>
          <w:color w:val="000000"/>
          <w:sz w:val="24"/>
          <w:szCs w:val="24"/>
        </w:rPr>
        <w:t>- James, Even, Megan, Miles</w:t>
      </w:r>
    </w:p>
    <w:p w14:paraId="75B60688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4B3F67F5" w14:textId="77777777" w:rsidR="0094741A" w:rsidRPr="00C85E2A" w:rsidRDefault="0094741A" w:rsidP="0094741A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Project Proposal 10/13/23</w:t>
      </w:r>
    </w:p>
    <w:p w14:paraId="752766DF" w14:textId="5E6C60C5" w:rsidR="00AF6A15" w:rsidRPr="00C85E2A" w:rsidRDefault="0094741A" w:rsidP="00C85E2A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List of big rocks 10/16/23</w:t>
      </w:r>
    </w:p>
    <w:p w14:paraId="6FFAC698" w14:textId="77777777" w:rsidR="00A04B7F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10CDE127" w14:textId="18E2567B" w:rsidR="008F4D0B" w:rsidRPr="00110679" w:rsidRDefault="001F4960" w:rsidP="001F4960">
      <w:pPr>
        <w:pStyle w:val="NormalWeb"/>
        <w:tabs>
          <w:tab w:val="left" w:pos="360"/>
        </w:tabs>
        <w:spacing w:before="0" w:beforeAutospacing="0" w:after="0" w:afterAutospacing="0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Two group </w:t>
      </w:r>
      <w:r w:rsidR="00457C9B">
        <w:rPr>
          <w:rFonts w:ascii="Helvetica" w:hAnsi="Helvetica" w:cs="Helvetica"/>
          <w:i/>
          <w:color w:val="000000"/>
        </w:rPr>
        <w:t>members</w:t>
      </w:r>
      <w:r>
        <w:rPr>
          <w:rFonts w:ascii="Helvetica" w:hAnsi="Helvetica" w:cs="Helvetica"/>
          <w:i/>
          <w:color w:val="000000"/>
        </w:rPr>
        <w:t xml:space="preserve"> could not make the meeting with the sponsor due to having a class   at the time of the meeting.</w:t>
      </w:r>
    </w:p>
    <w:sectPr w:rsidR="008F4D0B" w:rsidRPr="00110679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95BCD" w14:textId="77777777" w:rsidR="00E647DC" w:rsidRDefault="00E647DC" w:rsidP="00110679">
      <w:pPr>
        <w:spacing w:after="0" w:line="240" w:lineRule="auto"/>
      </w:pPr>
      <w:r>
        <w:separator/>
      </w:r>
    </w:p>
  </w:endnote>
  <w:endnote w:type="continuationSeparator" w:id="0">
    <w:p w14:paraId="4456A4B6" w14:textId="77777777" w:rsidR="00E647DC" w:rsidRDefault="00E647DC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DFA4B" w14:textId="77777777" w:rsidR="00E647DC" w:rsidRDefault="00E647DC" w:rsidP="00110679">
      <w:pPr>
        <w:spacing w:after="0" w:line="240" w:lineRule="auto"/>
      </w:pPr>
      <w:r>
        <w:separator/>
      </w:r>
    </w:p>
  </w:footnote>
  <w:footnote w:type="continuationSeparator" w:id="0">
    <w:p w14:paraId="0091A9BA" w14:textId="77777777" w:rsidR="00E647DC" w:rsidRDefault="00E647DC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EF88D" w14:textId="7DB2E5F3" w:rsidR="00110679" w:rsidRDefault="00BA166A" w:rsidP="00110679">
    <w:pPr>
      <w:pStyle w:val="Header"/>
      <w:jc w:val="center"/>
      <w:rPr>
        <w:b/>
        <w:sz w:val="32"/>
        <w:szCs w:val="32"/>
      </w:rPr>
    </w:pPr>
    <w:r w:rsidRPr="00BA166A">
      <w:rPr>
        <w:b/>
        <w:sz w:val="32"/>
        <w:szCs w:val="32"/>
      </w:rPr>
      <w:t>CS-24-327</w:t>
    </w:r>
    <w:r>
      <w:rPr>
        <w:b/>
        <w:sz w:val="32"/>
        <w:szCs w:val="32"/>
      </w:rPr>
      <w:t>-</w:t>
    </w:r>
    <w:r w:rsidRPr="00BA166A">
      <w:rPr>
        <w:b/>
        <w:sz w:val="32"/>
        <w:szCs w:val="32"/>
      </w:rPr>
      <w:t>Machine-Learning-for-5G-Security-Analysis</w:t>
    </w:r>
  </w:p>
  <w:p w14:paraId="73B21ADA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12BD110A" w14:textId="3BE2864F" w:rsidR="00110679" w:rsidRPr="008F4D0B" w:rsidRDefault="00D34EE9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10</w:t>
    </w:r>
    <w:r w:rsidR="00BA166A">
      <w:rPr>
        <w:i/>
        <w:sz w:val="24"/>
        <w:szCs w:val="24"/>
      </w:rPr>
      <w:t>/</w:t>
    </w:r>
    <w:r w:rsidR="001F4960">
      <w:rPr>
        <w:i/>
        <w:sz w:val="24"/>
        <w:szCs w:val="24"/>
      </w:rPr>
      <w:t>2</w:t>
    </w:r>
    <w:r w:rsidR="00BA166A">
      <w:rPr>
        <w:i/>
        <w:sz w:val="24"/>
        <w:szCs w:val="24"/>
      </w:rPr>
      <w:t>/23</w:t>
    </w:r>
  </w:p>
  <w:p w14:paraId="7A435936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D492CE" wp14:editId="1010D33D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541B5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467378">
    <w:abstractNumId w:val="1"/>
  </w:num>
  <w:num w:numId="2" w16cid:durableId="1779913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66A"/>
    <w:rsid w:val="000D3E6D"/>
    <w:rsid w:val="001062DD"/>
    <w:rsid w:val="00110679"/>
    <w:rsid w:val="001F4960"/>
    <w:rsid w:val="002A7A77"/>
    <w:rsid w:val="00457C9B"/>
    <w:rsid w:val="00601DB5"/>
    <w:rsid w:val="00671386"/>
    <w:rsid w:val="00814AEF"/>
    <w:rsid w:val="008F4D0B"/>
    <w:rsid w:val="0094741A"/>
    <w:rsid w:val="00A04B7F"/>
    <w:rsid w:val="00AD3211"/>
    <w:rsid w:val="00AF6A15"/>
    <w:rsid w:val="00BA166A"/>
    <w:rsid w:val="00C17343"/>
    <w:rsid w:val="00C82ACA"/>
    <w:rsid w:val="00C85E2A"/>
    <w:rsid w:val="00CD1F18"/>
    <w:rsid w:val="00CE428E"/>
    <w:rsid w:val="00D34A68"/>
    <w:rsid w:val="00D34EE9"/>
    <w:rsid w:val="00E53BF9"/>
    <w:rsid w:val="00E647DC"/>
    <w:rsid w:val="00F1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3898B"/>
  <w15:chartTrackingRefBased/>
  <w15:docId w15:val="{F79CA638-70A1-425D-9F7F-1744E367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np\Downloads\Status%20Reports%20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C:\Users\evenp\Downloads\Status Reports (2).dotx</Template>
  <TotalTime>4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Pham</dc:creator>
  <cp:keywords/>
  <dc:description/>
  <cp:lastModifiedBy>James McGlone</cp:lastModifiedBy>
  <cp:revision>4</cp:revision>
  <dcterms:created xsi:type="dcterms:W3CDTF">2023-10-10T20:45:00Z</dcterms:created>
  <dcterms:modified xsi:type="dcterms:W3CDTF">2023-10-10T20:49:00Z</dcterms:modified>
</cp:coreProperties>
</file>