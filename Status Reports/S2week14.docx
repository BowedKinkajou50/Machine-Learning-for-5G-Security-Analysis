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1170EE4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</w:t>
      </w:r>
      <w:r w:rsidR="005845FE">
        <w:rPr>
          <w:rFonts w:ascii="Helvetica" w:hAnsi="Helvetica" w:cs="Helvetica"/>
          <w:color w:val="000000"/>
        </w:rPr>
        <w:t xml:space="preserve">final </w:t>
      </w:r>
      <w:r>
        <w:rPr>
          <w:rFonts w:ascii="Helvetica" w:hAnsi="Helvetica" w:cs="Helvetica"/>
          <w:color w:val="000000"/>
        </w:rPr>
        <w:t>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45F1D819" w14:textId="1533CB08" w:rsidR="0012384F" w:rsidRDefault="00971EE9" w:rsidP="003942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3942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5845FE">
        <w:rPr>
          <w:rFonts w:ascii="Helvetica" w:hAnsi="Helvetica" w:cs="Helvetica"/>
          <w:i/>
          <w:color w:val="000000"/>
          <w:sz w:val="24"/>
          <w:szCs w:val="24"/>
        </w:rPr>
        <w:t>finalize the paper and entire project</w:t>
      </w:r>
      <w:r w:rsidRPr="003942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3D112C84" w14:textId="4CE23283" w:rsidR="005845FE" w:rsidRDefault="005845FE" w:rsidP="003942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>
        <w:rPr>
          <w:rFonts w:ascii="Helvetica" w:hAnsi="Helvetica" w:cs="Helvetica"/>
          <w:i/>
          <w:color w:val="000000"/>
          <w:sz w:val="24"/>
          <w:szCs w:val="24"/>
        </w:rPr>
        <w:t>Attended Capstone Design Expo to present our project</w:t>
      </w:r>
      <w:r w:rsidRPr="003942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05B1419" w14:textId="09460442" w:rsidR="003E6E85" w:rsidRDefault="005845FE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48F78EB" w:rsidR="008F4D0B" w:rsidRPr="00110679" w:rsidRDefault="005845FE" w:rsidP="0081731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The Final meeting was canceled due to expo </w:t>
      </w:r>
      <w:proofErr w:type="gramStart"/>
      <w:r>
        <w:rPr>
          <w:rFonts w:ascii="Helvetica" w:hAnsi="Helvetica" w:cs="Helvetica"/>
          <w:i/>
          <w:color w:val="000000"/>
        </w:rPr>
        <w:t>preparations</w:t>
      </w:r>
      <w:proofErr w:type="gramEnd"/>
    </w:p>
    <w:sectPr w:rsidR="008F4D0B" w:rsidRPr="00110679" w:rsidSect="00011BB6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1BC4" w14:textId="77777777" w:rsidR="00011BB6" w:rsidRDefault="00011BB6" w:rsidP="00110679">
      <w:pPr>
        <w:spacing w:after="0" w:line="240" w:lineRule="auto"/>
      </w:pPr>
      <w:r>
        <w:separator/>
      </w:r>
    </w:p>
  </w:endnote>
  <w:endnote w:type="continuationSeparator" w:id="0">
    <w:p w14:paraId="7695B378" w14:textId="77777777" w:rsidR="00011BB6" w:rsidRDefault="00011BB6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A426" w14:textId="77777777" w:rsidR="00011BB6" w:rsidRDefault="00011BB6" w:rsidP="00110679">
      <w:pPr>
        <w:spacing w:after="0" w:line="240" w:lineRule="auto"/>
      </w:pPr>
      <w:r>
        <w:separator/>
      </w:r>
    </w:p>
  </w:footnote>
  <w:footnote w:type="continuationSeparator" w:id="0">
    <w:p w14:paraId="01CBA848" w14:textId="77777777" w:rsidR="00011BB6" w:rsidRDefault="00011BB6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0F59A2D8" w:rsidR="00110679" w:rsidRPr="008F4D0B" w:rsidRDefault="000C4A97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4</w:t>
    </w:r>
    <w:r w:rsidR="00BA166A">
      <w:rPr>
        <w:i/>
        <w:sz w:val="24"/>
        <w:szCs w:val="24"/>
      </w:rPr>
      <w:t>/</w:t>
    </w:r>
    <w:r w:rsidR="005845FE">
      <w:rPr>
        <w:i/>
        <w:sz w:val="24"/>
        <w:szCs w:val="24"/>
      </w:rPr>
      <w:t>22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B72"/>
    <w:multiLevelType w:val="hybridMultilevel"/>
    <w:tmpl w:val="3AB2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10F69"/>
    <w:multiLevelType w:val="hybridMultilevel"/>
    <w:tmpl w:val="A35ED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3"/>
  </w:num>
  <w:num w:numId="2" w16cid:durableId="1779913261">
    <w:abstractNumId w:val="2"/>
  </w:num>
  <w:num w:numId="3" w16cid:durableId="1434936847">
    <w:abstractNumId w:val="1"/>
  </w:num>
  <w:num w:numId="4" w16cid:durableId="13596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11BB6"/>
    <w:rsid w:val="0003686D"/>
    <w:rsid w:val="00092934"/>
    <w:rsid w:val="000C0986"/>
    <w:rsid w:val="000C4A97"/>
    <w:rsid w:val="000D3E6D"/>
    <w:rsid w:val="001062DD"/>
    <w:rsid w:val="00110679"/>
    <w:rsid w:val="0012384F"/>
    <w:rsid w:val="002026B0"/>
    <w:rsid w:val="00296577"/>
    <w:rsid w:val="002A7A77"/>
    <w:rsid w:val="003156E9"/>
    <w:rsid w:val="00350B95"/>
    <w:rsid w:val="003942E9"/>
    <w:rsid w:val="00397C5B"/>
    <w:rsid w:val="003D380E"/>
    <w:rsid w:val="003E6E85"/>
    <w:rsid w:val="003F71D0"/>
    <w:rsid w:val="00410A4C"/>
    <w:rsid w:val="00417918"/>
    <w:rsid w:val="00433E5F"/>
    <w:rsid w:val="00455472"/>
    <w:rsid w:val="005845FE"/>
    <w:rsid w:val="005968E4"/>
    <w:rsid w:val="00671386"/>
    <w:rsid w:val="006A5E51"/>
    <w:rsid w:val="00737305"/>
    <w:rsid w:val="00814AEF"/>
    <w:rsid w:val="00817319"/>
    <w:rsid w:val="00873A7C"/>
    <w:rsid w:val="008F4D0B"/>
    <w:rsid w:val="00924736"/>
    <w:rsid w:val="0094741A"/>
    <w:rsid w:val="0095444D"/>
    <w:rsid w:val="00971EE9"/>
    <w:rsid w:val="009B49B0"/>
    <w:rsid w:val="00A04B7F"/>
    <w:rsid w:val="00AD1A16"/>
    <w:rsid w:val="00AD3211"/>
    <w:rsid w:val="00AF6A15"/>
    <w:rsid w:val="00B80B05"/>
    <w:rsid w:val="00BA166A"/>
    <w:rsid w:val="00C17343"/>
    <w:rsid w:val="00C82ACA"/>
    <w:rsid w:val="00C85E2A"/>
    <w:rsid w:val="00CB278C"/>
    <w:rsid w:val="00CD1F18"/>
    <w:rsid w:val="00CD73F6"/>
    <w:rsid w:val="00CE428E"/>
    <w:rsid w:val="00D34A68"/>
    <w:rsid w:val="00D34EE9"/>
    <w:rsid w:val="00D9332C"/>
    <w:rsid w:val="00DF2DAD"/>
    <w:rsid w:val="00E53BF9"/>
    <w:rsid w:val="00EB3246"/>
    <w:rsid w:val="00EB40BB"/>
    <w:rsid w:val="00F15F74"/>
    <w:rsid w:val="00F757E1"/>
    <w:rsid w:val="00F94AC9"/>
    <w:rsid w:val="00FB2E80"/>
    <w:rsid w:val="00FD2841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35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18</cp:revision>
  <dcterms:created xsi:type="dcterms:W3CDTF">2023-10-10T20:28:00Z</dcterms:created>
  <dcterms:modified xsi:type="dcterms:W3CDTF">2024-04-25T02:54:00Z</dcterms:modified>
</cp:coreProperties>
</file>