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Megan Sorochin</w:t>
      </w:r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E47CBEF" w14:textId="62B4D1A6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 w:rsidR="003E6E85">
        <w:rPr>
          <w:rFonts w:ascii="Helvetica" w:hAnsi="Helvetica" w:cs="Helvetica"/>
          <w:i/>
          <w:color w:val="000000"/>
          <w:sz w:val="24"/>
          <w:szCs w:val="24"/>
        </w:rPr>
        <w:t>semester plan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- </w:t>
      </w:r>
      <w:r w:rsidR="003E6E85"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</w:p>
    <w:p w14:paraId="084D0DEF" w14:textId="5E5D6A6E" w:rsidR="003D380E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>Met with each other to go over meeting notes-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370A1089" w:rsidR="00AF6A15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Implementation Mid-February </w:t>
      </w:r>
    </w:p>
    <w:p w14:paraId="005B1419" w14:textId="49403D83" w:rsidR="003E6E85" w:rsidRPr="00971EE9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Begin Testing End of February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1D91BBF" w:rsidR="008F4D0B" w:rsidRPr="00110679" w:rsidRDefault="0094741A" w:rsidP="0094741A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ab/>
      </w:r>
      <w:r>
        <w:rPr>
          <w:rFonts w:ascii="Helvetica" w:hAnsi="Helvetica" w:cs="Helvetica"/>
          <w:i/>
          <w:color w:val="000000"/>
        </w:rPr>
        <w:tab/>
        <w:t>N/A</w:t>
      </w:r>
    </w:p>
    <w:sectPr w:rsidR="008F4D0B" w:rsidRPr="00110679" w:rsidSect="00F757E1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F119" w14:textId="77777777" w:rsidR="00F757E1" w:rsidRDefault="00F757E1" w:rsidP="00110679">
      <w:pPr>
        <w:spacing w:after="0" w:line="240" w:lineRule="auto"/>
      </w:pPr>
      <w:r>
        <w:separator/>
      </w:r>
    </w:p>
  </w:endnote>
  <w:endnote w:type="continuationSeparator" w:id="0">
    <w:p w14:paraId="274FE5D7" w14:textId="77777777" w:rsidR="00F757E1" w:rsidRDefault="00F757E1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C8B4" w14:textId="77777777" w:rsidR="00F757E1" w:rsidRDefault="00F757E1" w:rsidP="00110679">
      <w:pPr>
        <w:spacing w:after="0" w:line="240" w:lineRule="auto"/>
      </w:pPr>
      <w:r>
        <w:separator/>
      </w:r>
    </w:p>
  </w:footnote>
  <w:footnote w:type="continuationSeparator" w:id="0">
    <w:p w14:paraId="42C25C22" w14:textId="77777777" w:rsidR="00F757E1" w:rsidRDefault="00F757E1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648C4411" w:rsidR="00110679" w:rsidRPr="008F4D0B" w:rsidRDefault="003E6E85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BA166A">
      <w:rPr>
        <w:i/>
        <w:sz w:val="24"/>
        <w:szCs w:val="24"/>
      </w:rPr>
      <w:t>/</w:t>
    </w:r>
    <w:r>
      <w:rPr>
        <w:i/>
        <w:sz w:val="24"/>
        <w:szCs w:val="24"/>
      </w:rPr>
      <w:t>22</w:t>
    </w:r>
    <w:r w:rsidR="00BA166A">
      <w:rPr>
        <w:i/>
        <w:sz w:val="24"/>
        <w:szCs w:val="24"/>
      </w:rPr>
      <w:t>/2</w:t>
    </w:r>
    <w:r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A7A77"/>
    <w:rsid w:val="003D380E"/>
    <w:rsid w:val="003E6E85"/>
    <w:rsid w:val="005968E4"/>
    <w:rsid w:val="00671386"/>
    <w:rsid w:val="006A5E51"/>
    <w:rsid w:val="00814AEF"/>
    <w:rsid w:val="008F4D0B"/>
    <w:rsid w:val="0094741A"/>
    <w:rsid w:val="00971EE9"/>
    <w:rsid w:val="00A04B7F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F15F74"/>
    <w:rsid w:val="00F757E1"/>
    <w:rsid w:val="00F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17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6</cp:revision>
  <dcterms:created xsi:type="dcterms:W3CDTF">2023-10-10T20:28:00Z</dcterms:created>
  <dcterms:modified xsi:type="dcterms:W3CDTF">2024-02-07T00:18:00Z</dcterms:modified>
</cp:coreProperties>
</file>