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391B1494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538EA1FE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Implementation</w:t>
      </w:r>
      <w:r w:rsidR="00817319">
        <w:rPr>
          <w:rFonts w:ascii="Helvetica" w:hAnsi="Helvetica" w:cs="Helvetica"/>
          <w:i/>
          <w:color w:val="000000"/>
        </w:rPr>
        <w:t xml:space="preserve"> almost complete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005B1419" w14:textId="7C01B36E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proofErr w:type="spellStart"/>
      <w:r>
        <w:rPr>
          <w:rFonts w:ascii="Helvetica" w:hAnsi="Helvetica" w:cs="Helvetica"/>
          <w:i/>
          <w:color w:val="000000"/>
        </w:rPr>
        <w:t xml:space="preserve">mid </w:t>
      </w:r>
      <w:proofErr w:type="gramStart"/>
      <w:r>
        <w:rPr>
          <w:rFonts w:ascii="Helvetica" w:hAnsi="Helvetica" w:cs="Helvetica"/>
          <w:i/>
          <w:color w:val="000000"/>
        </w:rPr>
        <w:t>April</w:t>
      </w:r>
      <w:proofErr w:type="spellEnd"/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071DE207" w:rsidR="008F4D0B" w:rsidRPr="00110679" w:rsidRDefault="0081731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Issues getting neural networks algorithm to </w:t>
      </w:r>
      <w:proofErr w:type="gramStart"/>
      <w:r>
        <w:rPr>
          <w:rFonts w:ascii="Helvetica" w:hAnsi="Helvetica" w:cs="Helvetica"/>
          <w:i/>
          <w:color w:val="000000"/>
        </w:rPr>
        <w:t>run</w:t>
      </w:r>
      <w:proofErr w:type="gramEnd"/>
    </w:p>
    <w:sectPr w:rsidR="008F4D0B" w:rsidRPr="00110679" w:rsidSect="0095444D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6A0E" w14:textId="77777777" w:rsidR="0095444D" w:rsidRDefault="0095444D" w:rsidP="00110679">
      <w:pPr>
        <w:spacing w:after="0" w:line="240" w:lineRule="auto"/>
      </w:pPr>
      <w:r>
        <w:separator/>
      </w:r>
    </w:p>
  </w:endnote>
  <w:endnote w:type="continuationSeparator" w:id="0">
    <w:p w14:paraId="680A4D1C" w14:textId="77777777" w:rsidR="0095444D" w:rsidRDefault="0095444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A7CD" w14:textId="77777777" w:rsidR="0095444D" w:rsidRDefault="0095444D" w:rsidP="00110679">
      <w:pPr>
        <w:spacing w:after="0" w:line="240" w:lineRule="auto"/>
      </w:pPr>
      <w:r>
        <w:separator/>
      </w:r>
    </w:p>
  </w:footnote>
  <w:footnote w:type="continuationSeparator" w:id="0">
    <w:p w14:paraId="5B9238F8" w14:textId="77777777" w:rsidR="0095444D" w:rsidRDefault="0095444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1D5DDCD0" w:rsidR="00110679" w:rsidRPr="008F4D0B" w:rsidRDefault="00CD73F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 w:rsidR="00817319">
      <w:rPr>
        <w:i/>
        <w:sz w:val="24"/>
        <w:szCs w:val="24"/>
      </w:rPr>
      <w:t>26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D3E6D"/>
    <w:rsid w:val="001062DD"/>
    <w:rsid w:val="00110679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814AEF"/>
    <w:rsid w:val="00817319"/>
    <w:rsid w:val="008F4D0B"/>
    <w:rsid w:val="0094741A"/>
    <w:rsid w:val="0095444D"/>
    <w:rsid w:val="00971EE9"/>
    <w:rsid w:val="009B49B0"/>
    <w:rsid w:val="00A04B7F"/>
    <w:rsid w:val="00AD3211"/>
    <w:rsid w:val="00AF6A15"/>
    <w:rsid w:val="00B80B05"/>
    <w:rsid w:val="00BA166A"/>
    <w:rsid w:val="00C17343"/>
    <w:rsid w:val="00C82ACA"/>
    <w:rsid w:val="00C85E2A"/>
    <w:rsid w:val="00CD1F18"/>
    <w:rsid w:val="00CD73F6"/>
    <w:rsid w:val="00CE428E"/>
    <w:rsid w:val="00D34A68"/>
    <w:rsid w:val="00D34EE9"/>
    <w:rsid w:val="00D9332C"/>
    <w:rsid w:val="00E53BF9"/>
    <w:rsid w:val="00EB40BB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10</cp:revision>
  <dcterms:created xsi:type="dcterms:W3CDTF">2023-10-10T20:28:00Z</dcterms:created>
  <dcterms:modified xsi:type="dcterms:W3CDTF">2024-04-25T02:28:00Z</dcterms:modified>
</cp:coreProperties>
</file>