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7F1CF473" w14:textId="666F8CEC" w:rsidR="00C85E2A" w:rsidRPr="0094741A" w:rsidRDefault="00C85E2A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4741A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go </w:t>
      </w:r>
      <w:r w:rsidR="00E463CB">
        <w:rPr>
          <w:rFonts w:ascii="Helvetica" w:hAnsi="Helvetica" w:cs="Helvetica"/>
          <w:i/>
          <w:color w:val="000000"/>
          <w:sz w:val="24"/>
          <w:szCs w:val="24"/>
        </w:rPr>
        <w:t xml:space="preserve">project plan </w:t>
      </w:r>
      <w:r w:rsidR="0094741A" w:rsidRPr="0094741A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B3F67F5" w14:textId="77777777" w:rsidR="0094741A" w:rsidRPr="00C85E2A" w:rsidRDefault="0094741A" w:rsidP="0094741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Project Proposal 10/13/23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2C1BDADB" w:rsidR="008F4D0B" w:rsidRPr="00110679" w:rsidRDefault="001F4F41" w:rsidP="001F4960">
      <w:pPr>
        <w:pStyle w:val="NormalWeb"/>
        <w:tabs>
          <w:tab w:val="left" w:pos="360"/>
        </w:tabs>
        <w:spacing w:before="0" w:beforeAutospacing="0" w:after="0" w:afterAutospacing="0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N/A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16F14" w14:textId="77777777" w:rsidR="007308DE" w:rsidRDefault="007308DE" w:rsidP="00110679">
      <w:pPr>
        <w:spacing w:after="0" w:line="240" w:lineRule="auto"/>
      </w:pPr>
      <w:r>
        <w:separator/>
      </w:r>
    </w:p>
  </w:endnote>
  <w:endnote w:type="continuationSeparator" w:id="0">
    <w:p w14:paraId="18D28BD5" w14:textId="77777777" w:rsidR="007308DE" w:rsidRDefault="007308D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55FE1" w14:textId="77777777" w:rsidR="007308DE" w:rsidRDefault="007308DE" w:rsidP="00110679">
      <w:pPr>
        <w:spacing w:after="0" w:line="240" w:lineRule="auto"/>
      </w:pPr>
      <w:r>
        <w:separator/>
      </w:r>
    </w:p>
  </w:footnote>
  <w:footnote w:type="continuationSeparator" w:id="0">
    <w:p w14:paraId="18539135" w14:textId="77777777" w:rsidR="007308DE" w:rsidRDefault="007308D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0ECDE1E3" w:rsidR="00110679" w:rsidRPr="008F4D0B" w:rsidRDefault="002679FF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9</w:t>
    </w:r>
    <w:r w:rsidR="00BA166A">
      <w:rPr>
        <w:i/>
        <w:sz w:val="24"/>
        <w:szCs w:val="24"/>
      </w:rPr>
      <w:t>/</w:t>
    </w:r>
    <w:r>
      <w:rPr>
        <w:i/>
        <w:sz w:val="24"/>
        <w:szCs w:val="24"/>
      </w:rPr>
      <w:t>25</w:t>
    </w:r>
    <w:r w:rsidR="00BA166A"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1F4960"/>
    <w:rsid w:val="001F4F41"/>
    <w:rsid w:val="002679FF"/>
    <w:rsid w:val="002A7A77"/>
    <w:rsid w:val="00457C9B"/>
    <w:rsid w:val="00601DB5"/>
    <w:rsid w:val="00671386"/>
    <w:rsid w:val="007308DE"/>
    <w:rsid w:val="00814AEF"/>
    <w:rsid w:val="008F4D0B"/>
    <w:rsid w:val="0094741A"/>
    <w:rsid w:val="00A04B7F"/>
    <w:rsid w:val="00AD3211"/>
    <w:rsid w:val="00AF6A15"/>
    <w:rsid w:val="00BA166A"/>
    <w:rsid w:val="00C17343"/>
    <w:rsid w:val="00C82ACA"/>
    <w:rsid w:val="00C85E2A"/>
    <w:rsid w:val="00CD1F18"/>
    <w:rsid w:val="00CE428E"/>
    <w:rsid w:val="00D34A68"/>
    <w:rsid w:val="00D34EE9"/>
    <w:rsid w:val="00E463CB"/>
    <w:rsid w:val="00E53BF9"/>
    <w:rsid w:val="00F15F74"/>
    <w:rsid w:val="00F9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5</cp:revision>
  <dcterms:created xsi:type="dcterms:W3CDTF">2023-10-10T20:52:00Z</dcterms:created>
  <dcterms:modified xsi:type="dcterms:W3CDTF">2023-10-10T21:04:00Z</dcterms:modified>
</cp:coreProperties>
</file>