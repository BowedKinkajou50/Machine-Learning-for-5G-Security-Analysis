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7E47CBEF" w14:textId="66FA2ECC" w:rsidR="00971EE9" w:rsidRPr="00971EE9" w:rsidRDefault="00971EE9" w:rsidP="00971E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Met with Sponsor to go over </w:t>
      </w:r>
      <w:r w:rsidR="00455472">
        <w:rPr>
          <w:rFonts w:ascii="Helvetica" w:hAnsi="Helvetica" w:cs="Helvetica"/>
          <w:i/>
          <w:color w:val="000000"/>
          <w:sz w:val="24"/>
          <w:szCs w:val="24"/>
        </w:rPr>
        <w:t>weekly progress and questions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- </w:t>
      </w:r>
      <w:r w:rsidR="003E6E85" w:rsidRPr="00971EE9">
        <w:rPr>
          <w:rFonts w:ascii="Helvetica" w:hAnsi="Helvetica" w:cs="Helvetica"/>
          <w:i/>
          <w:color w:val="000000"/>
          <w:sz w:val="24"/>
          <w:szCs w:val="24"/>
        </w:rPr>
        <w:t>James, Even, Megan, Miles</w:t>
      </w:r>
    </w:p>
    <w:p w14:paraId="084D0DEF" w14:textId="413A0B8C" w:rsidR="003D380E" w:rsidRPr="00971EE9" w:rsidRDefault="00971EE9" w:rsidP="00971E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>Met with each other to go over meeting notes</w:t>
      </w:r>
      <w:r w:rsidR="00455472">
        <w:rPr>
          <w:rFonts w:ascii="Helvetica" w:hAnsi="Helvetica" w:cs="Helvetica"/>
          <w:i/>
          <w:color w:val="000000"/>
          <w:sz w:val="24"/>
          <w:szCs w:val="24"/>
        </w:rPr>
        <w:t xml:space="preserve"> and work on implementation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52766DF" w14:textId="370A1089" w:rsidR="00AF6A15" w:rsidRDefault="003E6E85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Implementation Mid-February </w:t>
      </w:r>
    </w:p>
    <w:p w14:paraId="005B1419" w14:textId="49403D83" w:rsidR="003E6E85" w:rsidRPr="00971EE9" w:rsidRDefault="003E6E85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Begin Testing End of February</w:t>
      </w:r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21D91BBF" w:rsidR="008F4D0B" w:rsidRPr="00110679" w:rsidRDefault="0094741A" w:rsidP="0094741A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ab/>
      </w:r>
      <w:r>
        <w:rPr>
          <w:rFonts w:ascii="Helvetica" w:hAnsi="Helvetica" w:cs="Helvetica"/>
          <w:i/>
          <w:color w:val="000000"/>
        </w:rPr>
        <w:tab/>
        <w:t>N/A</w:t>
      </w:r>
    </w:p>
    <w:sectPr w:rsidR="008F4D0B" w:rsidRPr="00110679" w:rsidSect="00296577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A67BC" w14:textId="77777777" w:rsidR="00296577" w:rsidRDefault="00296577" w:rsidP="00110679">
      <w:pPr>
        <w:spacing w:after="0" w:line="240" w:lineRule="auto"/>
      </w:pPr>
      <w:r>
        <w:separator/>
      </w:r>
    </w:p>
  </w:endnote>
  <w:endnote w:type="continuationSeparator" w:id="0">
    <w:p w14:paraId="38241025" w14:textId="77777777" w:rsidR="00296577" w:rsidRDefault="00296577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11CB8" w14:textId="77777777" w:rsidR="00296577" w:rsidRDefault="00296577" w:rsidP="00110679">
      <w:pPr>
        <w:spacing w:after="0" w:line="240" w:lineRule="auto"/>
      </w:pPr>
      <w:r>
        <w:separator/>
      </w:r>
    </w:p>
  </w:footnote>
  <w:footnote w:type="continuationSeparator" w:id="0">
    <w:p w14:paraId="3774DDB0" w14:textId="77777777" w:rsidR="00296577" w:rsidRDefault="00296577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7548EE0E" w:rsidR="00110679" w:rsidRPr="008F4D0B" w:rsidRDefault="003E6E85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</w:t>
    </w:r>
    <w:r w:rsidR="00BA166A">
      <w:rPr>
        <w:i/>
        <w:sz w:val="24"/>
        <w:szCs w:val="24"/>
      </w:rPr>
      <w:t>/</w:t>
    </w:r>
    <w:r>
      <w:rPr>
        <w:i/>
        <w:sz w:val="24"/>
        <w:szCs w:val="24"/>
      </w:rPr>
      <w:t>2</w:t>
    </w:r>
    <w:r w:rsidR="00455472">
      <w:rPr>
        <w:i/>
        <w:sz w:val="24"/>
        <w:szCs w:val="24"/>
      </w:rPr>
      <w:t>9</w:t>
    </w:r>
    <w:r w:rsidR="00BA166A">
      <w:rPr>
        <w:i/>
        <w:sz w:val="24"/>
        <w:szCs w:val="24"/>
      </w:rPr>
      <w:t>/2</w:t>
    </w:r>
    <w:r>
      <w:rPr>
        <w:i/>
        <w:sz w:val="24"/>
        <w:szCs w:val="24"/>
      </w:rPr>
      <w:t>4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1"/>
  </w:num>
  <w:num w:numId="2" w16cid:durableId="177991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D3E6D"/>
    <w:rsid w:val="001062DD"/>
    <w:rsid w:val="00110679"/>
    <w:rsid w:val="00296577"/>
    <w:rsid w:val="002A7A77"/>
    <w:rsid w:val="003D380E"/>
    <w:rsid w:val="003E6E85"/>
    <w:rsid w:val="00455472"/>
    <w:rsid w:val="005968E4"/>
    <w:rsid w:val="00671386"/>
    <w:rsid w:val="006A5E51"/>
    <w:rsid w:val="00814AEF"/>
    <w:rsid w:val="008F4D0B"/>
    <w:rsid w:val="0094741A"/>
    <w:rsid w:val="00971EE9"/>
    <w:rsid w:val="00A04B7F"/>
    <w:rsid w:val="00AD3211"/>
    <w:rsid w:val="00AF6A15"/>
    <w:rsid w:val="00BA166A"/>
    <w:rsid w:val="00C17343"/>
    <w:rsid w:val="00C82ACA"/>
    <w:rsid w:val="00C85E2A"/>
    <w:rsid w:val="00CD1F18"/>
    <w:rsid w:val="00CE428E"/>
    <w:rsid w:val="00D34A68"/>
    <w:rsid w:val="00D34EE9"/>
    <w:rsid w:val="00E53BF9"/>
    <w:rsid w:val="00F15F74"/>
    <w:rsid w:val="00F757E1"/>
    <w:rsid w:val="00FB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18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7</cp:revision>
  <dcterms:created xsi:type="dcterms:W3CDTF">2023-10-10T20:28:00Z</dcterms:created>
  <dcterms:modified xsi:type="dcterms:W3CDTF">2024-02-07T00:29:00Z</dcterms:modified>
</cp:coreProperties>
</file>