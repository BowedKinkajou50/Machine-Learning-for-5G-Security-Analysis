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Megan Sorochin</w:t>
      </w:r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E47CBEF" w14:textId="66FA2ECC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weekly progress and 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2C35EED2" w14:textId="0281C852" w:rsidR="00924736" w:rsidRPr="00EB3246" w:rsidRDefault="00971EE9" w:rsidP="00EB324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work on implementation</w:t>
      </w:r>
      <w:r w:rsidR="00924736">
        <w:rPr>
          <w:rFonts w:ascii="Helvetica" w:hAnsi="Helvetica" w:cs="Helvetica"/>
          <w:i/>
          <w:color w:val="000000"/>
          <w:sz w:val="24"/>
          <w:szCs w:val="24"/>
        </w:rPr>
        <w:t xml:space="preserve"> and continue testing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538EA1FE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Implementation</w:t>
      </w:r>
      <w:r w:rsidR="00817319">
        <w:rPr>
          <w:rFonts w:ascii="Helvetica" w:hAnsi="Helvetica" w:cs="Helvetica"/>
          <w:i/>
          <w:color w:val="000000"/>
        </w:rPr>
        <w:t xml:space="preserve"> almost complete</w:t>
      </w:r>
      <w:r>
        <w:rPr>
          <w:rFonts w:ascii="Helvetica" w:hAnsi="Helvetica" w:cs="Helvetica"/>
          <w:i/>
          <w:color w:val="000000"/>
        </w:rPr>
        <w:t xml:space="preserve"> </w:t>
      </w:r>
    </w:p>
    <w:p w14:paraId="005B1419" w14:textId="10AE303C" w:rsidR="003E6E85" w:rsidRPr="00971EE9" w:rsidRDefault="0081731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to be completed </w:t>
      </w:r>
      <w:r w:rsidR="00924736">
        <w:rPr>
          <w:rFonts w:ascii="Helvetica" w:hAnsi="Helvetica" w:cs="Helvetica"/>
          <w:i/>
          <w:color w:val="000000"/>
        </w:rPr>
        <w:t>mid-April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071DE207" w:rsidR="008F4D0B" w:rsidRPr="00110679" w:rsidRDefault="00817319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Issues getting neural networks algorithm to run</w:t>
      </w:r>
    </w:p>
    <w:sectPr w:rsidR="008F4D0B" w:rsidRPr="00110679" w:rsidSect="00737305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23BD" w14:textId="77777777" w:rsidR="00737305" w:rsidRDefault="00737305" w:rsidP="00110679">
      <w:pPr>
        <w:spacing w:after="0" w:line="240" w:lineRule="auto"/>
      </w:pPr>
      <w:r>
        <w:separator/>
      </w:r>
    </w:p>
  </w:endnote>
  <w:endnote w:type="continuationSeparator" w:id="0">
    <w:p w14:paraId="653F8379" w14:textId="77777777" w:rsidR="00737305" w:rsidRDefault="0073730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D130" w14:textId="77777777" w:rsidR="00737305" w:rsidRDefault="00737305" w:rsidP="00110679">
      <w:pPr>
        <w:spacing w:after="0" w:line="240" w:lineRule="auto"/>
      </w:pPr>
      <w:r>
        <w:separator/>
      </w:r>
    </w:p>
  </w:footnote>
  <w:footnote w:type="continuationSeparator" w:id="0">
    <w:p w14:paraId="1846AA8D" w14:textId="77777777" w:rsidR="00737305" w:rsidRDefault="0073730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37780B67" w:rsidR="00110679" w:rsidRPr="008F4D0B" w:rsidRDefault="0092473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</w:t>
    </w:r>
    <w:r w:rsidR="00BA166A">
      <w:rPr>
        <w:i/>
        <w:sz w:val="24"/>
        <w:szCs w:val="24"/>
      </w:rPr>
      <w:t>/</w:t>
    </w:r>
    <w:r w:rsidR="00EB3246">
      <w:rPr>
        <w:i/>
        <w:sz w:val="24"/>
        <w:szCs w:val="24"/>
      </w:rPr>
      <w:t>11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3686D"/>
    <w:rsid w:val="00092934"/>
    <w:rsid w:val="000D3E6D"/>
    <w:rsid w:val="001062DD"/>
    <w:rsid w:val="00110679"/>
    <w:rsid w:val="002026B0"/>
    <w:rsid w:val="00296577"/>
    <w:rsid w:val="002A7A77"/>
    <w:rsid w:val="003D380E"/>
    <w:rsid w:val="003E6E85"/>
    <w:rsid w:val="00410A4C"/>
    <w:rsid w:val="00455472"/>
    <w:rsid w:val="005968E4"/>
    <w:rsid w:val="00671386"/>
    <w:rsid w:val="006A5E51"/>
    <w:rsid w:val="00737305"/>
    <w:rsid w:val="00814AEF"/>
    <w:rsid w:val="00817319"/>
    <w:rsid w:val="008F4D0B"/>
    <w:rsid w:val="00924736"/>
    <w:rsid w:val="0094741A"/>
    <w:rsid w:val="0095444D"/>
    <w:rsid w:val="00971EE9"/>
    <w:rsid w:val="009B49B0"/>
    <w:rsid w:val="00A04B7F"/>
    <w:rsid w:val="00AD3211"/>
    <w:rsid w:val="00AF6A15"/>
    <w:rsid w:val="00B80B05"/>
    <w:rsid w:val="00BA166A"/>
    <w:rsid w:val="00C17343"/>
    <w:rsid w:val="00C82ACA"/>
    <w:rsid w:val="00C85E2A"/>
    <w:rsid w:val="00CB278C"/>
    <w:rsid w:val="00CD1F18"/>
    <w:rsid w:val="00CD73F6"/>
    <w:rsid w:val="00CE428E"/>
    <w:rsid w:val="00D34A68"/>
    <w:rsid w:val="00D34EE9"/>
    <w:rsid w:val="00D9332C"/>
    <w:rsid w:val="00E53BF9"/>
    <w:rsid w:val="00EB3246"/>
    <w:rsid w:val="00EB40BB"/>
    <w:rsid w:val="00F15F74"/>
    <w:rsid w:val="00F757E1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24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12</cp:revision>
  <dcterms:created xsi:type="dcterms:W3CDTF">2023-10-10T20:28:00Z</dcterms:created>
  <dcterms:modified xsi:type="dcterms:W3CDTF">2024-04-25T02:34:00Z</dcterms:modified>
</cp:coreProperties>
</file>