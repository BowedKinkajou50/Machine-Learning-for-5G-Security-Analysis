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293703D5" w:rsidR="00AF6A15" w:rsidRDefault="00D34EE9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Worked on </w:t>
      </w:r>
      <w:r w:rsidR="003D380E">
        <w:rPr>
          <w:rFonts w:ascii="Helvetica" w:hAnsi="Helvetica" w:cs="Helvetica"/>
          <w:i/>
          <w:color w:val="000000"/>
          <w:sz w:val="24"/>
          <w:szCs w:val="24"/>
        </w:rPr>
        <w:t>prototype and final report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52F704EF" w14:textId="29CA1356" w:rsidR="003D380E" w:rsidRPr="0094741A" w:rsidRDefault="003D380E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 xml:space="preserve">Researched </w:t>
      </w:r>
      <w:r w:rsidRPr="003D380E">
        <w:rPr>
          <w:rFonts w:ascii="Helvetica" w:hAnsi="Helvetica" w:cs="Helvetica"/>
          <w:i/>
          <w:color w:val="000000"/>
          <w:sz w:val="24"/>
          <w:szCs w:val="24"/>
        </w:rPr>
        <w:t>neural networks</w:t>
      </w:r>
      <w:r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F1CF473" w14:textId="393CF589" w:rsidR="00C85E2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</w:t>
      </w:r>
      <w:r w:rsidR="003D380E">
        <w:rPr>
          <w:rFonts w:ascii="Helvetica" w:hAnsi="Helvetica" w:cs="Helvetica"/>
          <w:i/>
          <w:color w:val="000000"/>
          <w:sz w:val="24"/>
          <w:szCs w:val="24"/>
        </w:rPr>
        <w:t xml:space="preserve">to finish prototype and final report 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084D0DEF" w14:textId="18B82BC1" w:rsidR="003D380E" w:rsidRPr="0094741A" w:rsidRDefault="003D380E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>Presented poster at Capstone presentation expo</w:t>
      </w:r>
      <w:r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080E471" w14:textId="77777777" w:rsidR="003D380E" w:rsidRPr="00C85E2A" w:rsidRDefault="003D380E" w:rsidP="003D380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F57138">
        <w:rPr>
          <w:rFonts w:ascii="Helvetica" w:hAnsi="Helvetica" w:cs="Helvetica"/>
          <w:i/>
          <w:color w:val="000000"/>
        </w:rPr>
        <w:t>Prototype 12/11/23</w:t>
      </w:r>
    </w:p>
    <w:p w14:paraId="752766DF" w14:textId="1AD7BB67" w:rsidR="00AF6A15" w:rsidRPr="00C85E2A" w:rsidRDefault="003D380E" w:rsidP="003D380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report 12/11/23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D198" w14:textId="77777777" w:rsidR="006A5E51" w:rsidRDefault="006A5E51" w:rsidP="00110679">
      <w:pPr>
        <w:spacing w:after="0" w:line="240" w:lineRule="auto"/>
      </w:pPr>
      <w:r>
        <w:separator/>
      </w:r>
    </w:p>
  </w:endnote>
  <w:endnote w:type="continuationSeparator" w:id="0">
    <w:p w14:paraId="281BFA01" w14:textId="77777777" w:rsidR="006A5E51" w:rsidRDefault="006A5E5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A0FA" w14:textId="77777777" w:rsidR="006A5E51" w:rsidRDefault="006A5E51" w:rsidP="00110679">
      <w:pPr>
        <w:spacing w:after="0" w:line="240" w:lineRule="auto"/>
      </w:pPr>
      <w:r>
        <w:separator/>
      </w:r>
    </w:p>
  </w:footnote>
  <w:footnote w:type="continuationSeparator" w:id="0">
    <w:p w14:paraId="735095BA" w14:textId="77777777" w:rsidR="006A5E51" w:rsidRDefault="006A5E5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19607592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3D380E"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 w:rsidR="003D380E">
      <w:rPr>
        <w:i/>
        <w:sz w:val="24"/>
        <w:szCs w:val="24"/>
      </w:rPr>
      <w:t>4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3D380E"/>
    <w:rsid w:val="005968E4"/>
    <w:rsid w:val="00671386"/>
    <w:rsid w:val="006A5E51"/>
    <w:rsid w:val="00814AEF"/>
    <w:rsid w:val="008F4D0B"/>
    <w:rsid w:val="0094741A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2023-10-10T20:28:00Z</dcterms:created>
  <dcterms:modified xsi:type="dcterms:W3CDTF">2023-12-06T23:55:00Z</dcterms:modified>
</cp:coreProperties>
</file>